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B51C" w14:textId="77777777" w:rsidR="003D0B8F" w:rsidRDefault="00D16F32" w:rsidP="000319B8"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FFB9E87" wp14:editId="52FD8D3D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ttango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01256CC" id="Rettangolo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ella layout"/>
      </w:tblPr>
      <w:tblGrid>
        <w:gridCol w:w="1063"/>
        <w:gridCol w:w="5871"/>
        <w:gridCol w:w="691"/>
        <w:gridCol w:w="5991"/>
        <w:gridCol w:w="1062"/>
      </w:tblGrid>
      <w:tr w:rsidR="003D0B8F" w:rsidRPr="00895B2D" w14:paraId="07925C49" w14:textId="77777777" w:rsidTr="00CA4DEF">
        <w:trPr>
          <w:trHeight w:val="2510"/>
        </w:trPr>
        <w:tc>
          <w:tcPr>
            <w:tcW w:w="13680" w:type="dxa"/>
            <w:gridSpan w:val="5"/>
            <w:vAlign w:val="bottom"/>
          </w:tcPr>
          <w:p w14:paraId="450FBB54" w14:textId="32C23898" w:rsidR="003D0B8F" w:rsidRPr="00895B2D" w:rsidRDefault="00666156" w:rsidP="00895B2D">
            <w:pPr>
              <w:pStyle w:val="Title"/>
            </w:pPr>
            <w:r>
              <w:t>CORSO MTB</w:t>
            </w:r>
          </w:p>
        </w:tc>
      </w:tr>
      <w:tr w:rsidR="003D0B8F" w:rsidRPr="00895B2D" w14:paraId="1AC5A4CF" w14:textId="77777777" w:rsidTr="00CA4DEF">
        <w:trPr>
          <w:trHeight w:val="1440"/>
        </w:trPr>
        <w:tc>
          <w:tcPr>
            <w:tcW w:w="13680" w:type="dxa"/>
            <w:gridSpan w:val="5"/>
            <w:vAlign w:val="bottom"/>
          </w:tcPr>
          <w:p w14:paraId="14EB1D09" w14:textId="77777777" w:rsidR="003D0B8F" w:rsidRPr="00895B2D" w:rsidRDefault="00000000" w:rsidP="00895B2D">
            <w:pPr>
              <w:pStyle w:val="Subtitle"/>
            </w:pPr>
            <w:sdt>
              <w:sdtPr>
                <w:id w:val="-1187287680"/>
                <w:placeholder>
                  <w:docPart w:val="E78E5F68B168415DB970339C8AFFE395"/>
                </w:placeholder>
                <w:temporary/>
                <w:showingPlcHdr/>
                <w15:appearance w15:val="hidden"/>
              </w:sdtPr>
              <w:sdtContent>
                <w:r w:rsidR="00364453" w:rsidRPr="00895B2D">
                  <w:rPr>
                    <w:lang w:bidi="it-IT"/>
                  </w:rPr>
                  <w:t>Questo certificato viene rilasciato a</w:t>
                </w:r>
              </w:sdtContent>
            </w:sdt>
          </w:p>
        </w:tc>
      </w:tr>
      <w:tr w:rsidR="003D0B8F" w:rsidRPr="00895B2D" w14:paraId="444F46DD" w14:textId="77777777" w:rsidTr="00CA4DEF">
        <w:trPr>
          <w:trHeight w:val="1800"/>
        </w:trPr>
        <w:tc>
          <w:tcPr>
            <w:tcW w:w="13680" w:type="dxa"/>
            <w:gridSpan w:val="5"/>
            <w:vAlign w:val="center"/>
          </w:tcPr>
          <w:p w14:paraId="2B505811" w14:textId="77777777" w:rsidR="003D0B8F" w:rsidRPr="00895B2D" w:rsidRDefault="00000000" w:rsidP="00895B2D">
            <w:pPr>
              <w:pStyle w:val="Heading1"/>
            </w:pPr>
            <w:sdt>
              <w:sdtPr>
                <w:id w:val="1474483535"/>
                <w:placeholder>
                  <w:docPart w:val="0C45BA2DABFE49A2900539893F3116B5"/>
                </w:placeholder>
                <w:temporary/>
                <w:showingPlcHdr/>
                <w15:appearance w15:val="hidden"/>
              </w:sdtPr>
              <w:sdtContent>
                <w:r w:rsidR="00364453" w:rsidRPr="00895B2D">
                  <w:rPr>
                    <w:lang w:bidi="it-IT"/>
                  </w:rPr>
                  <w:t>Lisandro Milanesi</w:t>
                </w:r>
              </w:sdtContent>
            </w:sdt>
          </w:p>
        </w:tc>
      </w:tr>
      <w:tr w:rsidR="003D0B8F" w:rsidRPr="00895B2D" w14:paraId="2E8C81CD" w14:textId="77777777" w:rsidTr="00CA4DEF">
        <w:trPr>
          <w:trHeight w:val="1296"/>
        </w:trPr>
        <w:tc>
          <w:tcPr>
            <w:tcW w:w="13680" w:type="dxa"/>
            <w:gridSpan w:val="5"/>
          </w:tcPr>
          <w:p w14:paraId="305E5917" w14:textId="77777777" w:rsidR="00283F5C" w:rsidRPr="00895B2D" w:rsidRDefault="00000000" w:rsidP="00895B2D">
            <w:pPr>
              <w:pStyle w:val="Subtitle"/>
            </w:pPr>
            <w:sdt>
              <w:sdtPr>
                <w:id w:val="354314269"/>
                <w:placeholder>
                  <w:docPart w:val="D2FA087BF39C481CB62CC96955739B98"/>
                </w:placeholder>
                <w:temporary/>
                <w:showingPlcHdr/>
                <w15:appearance w15:val="hidden"/>
              </w:sdtPr>
              <w:sdtContent>
                <w:r w:rsidR="000319B8">
                  <w:rPr>
                    <w:lang w:bidi="it-IT"/>
                  </w:rPr>
                  <w:t>p</w:t>
                </w:r>
                <w:r w:rsidR="00364453" w:rsidRPr="00895B2D">
                  <w:rPr>
                    <w:lang w:bidi="it-IT"/>
                  </w:rPr>
                  <w:t>er le sue prestazioni straordinarie del mese di dicembre</w:t>
                </w:r>
              </w:sdtContent>
            </w:sdt>
          </w:p>
        </w:tc>
      </w:tr>
      <w:tr w:rsidR="008B138A" w14:paraId="0CD42F2D" w14:textId="77777777" w:rsidTr="00CA4DEF">
        <w:trPr>
          <w:trHeight w:val="1652"/>
        </w:trPr>
        <w:tc>
          <w:tcPr>
            <w:tcW w:w="990" w:type="dxa"/>
          </w:tcPr>
          <w:p w14:paraId="5F5C630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764FB6F1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6B2A2C9E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4BFE86FC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14:paraId="7E8D467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084054AE" w14:textId="77777777" w:rsidTr="00156BE4">
        <w:trPr>
          <w:trHeight w:val="1584"/>
        </w:trPr>
        <w:tc>
          <w:tcPr>
            <w:tcW w:w="990" w:type="dxa"/>
          </w:tcPr>
          <w:p w14:paraId="432287D2" w14:textId="77777777" w:rsidR="00156BE4" w:rsidRPr="00895B2D" w:rsidRDefault="00156BE4" w:rsidP="00156BE4"/>
        </w:tc>
        <w:tc>
          <w:tcPr>
            <w:tcW w:w="5472" w:type="dxa"/>
          </w:tcPr>
          <w:p w14:paraId="1EC15F27" w14:textId="77777777" w:rsidR="00156BE4" w:rsidRPr="00895B2D" w:rsidRDefault="00000000" w:rsidP="00895B2D">
            <w:pPr>
              <w:pStyle w:val="Nomedelrelatore"/>
            </w:pPr>
            <w:sdt>
              <w:sdtPr>
                <w:id w:val="-1099331544"/>
                <w:placeholder>
                  <w:docPart w:val="9C62BD7ADC69447681E7123EC3A4605A"/>
                </w:placeholder>
                <w:temporary/>
                <w:showingPlcHdr/>
                <w15:appearance w15:val="hidden"/>
              </w:sdtPr>
              <w:sdtContent>
                <w:r w:rsidR="00156BE4" w:rsidRPr="00895B2D">
                  <w:rPr>
                    <w:lang w:bidi="it-IT"/>
                  </w:rPr>
                  <w:t>NOEMI LUCCHESI, RESPONSABILE DELLE OPERAZIONI</w:t>
                </w:r>
              </w:sdtContent>
            </w:sdt>
          </w:p>
        </w:tc>
        <w:tc>
          <w:tcPr>
            <w:tcW w:w="644" w:type="dxa"/>
          </w:tcPr>
          <w:p w14:paraId="7B6C292A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</w:tcPr>
          <w:p w14:paraId="7F7433D4" w14:textId="77777777" w:rsidR="00156BE4" w:rsidRPr="00895B2D" w:rsidRDefault="00000000" w:rsidP="00895B2D">
            <w:pPr>
              <w:pStyle w:val="Dataasinistra"/>
              <w:framePr w:wrap="around"/>
            </w:pPr>
            <w:sdt>
              <w:sdtPr>
                <w:id w:val="-263302335"/>
                <w:placeholder>
                  <w:docPart w:val="278D6A2545A24B05AFE6F1BA1DB4A934"/>
                </w:placeholder>
                <w:temporary/>
                <w:showingPlcHdr/>
                <w15:appearance w15:val="hidden"/>
              </w:sdtPr>
              <w:sdtContent>
                <w:r w:rsidR="00156BE4" w:rsidRPr="00895B2D">
                  <w:rPr>
                    <w:lang w:bidi="it-IT"/>
                  </w:rPr>
                  <w:t>DATA</w:t>
                </w:r>
              </w:sdtContent>
            </w:sdt>
          </w:p>
        </w:tc>
        <w:tc>
          <w:tcPr>
            <w:tcW w:w="990" w:type="dxa"/>
          </w:tcPr>
          <w:p w14:paraId="27F54AB9" w14:textId="77777777" w:rsidR="00156BE4" w:rsidRPr="00895B2D" w:rsidRDefault="00156BE4" w:rsidP="00895B2D">
            <w:pPr>
              <w:pStyle w:val="Dataasinistra"/>
              <w:framePr w:wrap="around"/>
            </w:pPr>
          </w:p>
        </w:tc>
      </w:tr>
    </w:tbl>
    <w:p w14:paraId="26FD56E7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A21AD3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8C91E" w14:textId="77777777" w:rsidR="00B3746A" w:rsidRDefault="00B3746A" w:rsidP="0010090C">
      <w:r>
        <w:separator/>
      </w:r>
    </w:p>
  </w:endnote>
  <w:endnote w:type="continuationSeparator" w:id="0">
    <w:p w14:paraId="4BAA6058" w14:textId="77777777" w:rsidR="00B3746A" w:rsidRDefault="00B3746A" w:rsidP="0010090C">
      <w:r>
        <w:continuationSeparator/>
      </w:r>
    </w:p>
  </w:endnote>
  <w:endnote w:type="continuationNotice" w:id="1">
    <w:p w14:paraId="2157B5F3" w14:textId="77777777" w:rsidR="00B3746A" w:rsidRDefault="00B374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CA06" w14:textId="77777777" w:rsidR="00B3746A" w:rsidRDefault="00B3746A" w:rsidP="0010090C">
      <w:r>
        <w:separator/>
      </w:r>
    </w:p>
  </w:footnote>
  <w:footnote w:type="continuationSeparator" w:id="0">
    <w:p w14:paraId="79F19792" w14:textId="77777777" w:rsidR="00B3746A" w:rsidRDefault="00B3746A" w:rsidP="0010090C">
      <w:r>
        <w:continuationSeparator/>
      </w:r>
    </w:p>
  </w:footnote>
  <w:footnote w:type="continuationNotice" w:id="1">
    <w:p w14:paraId="65220CFF" w14:textId="77777777" w:rsidR="00B3746A" w:rsidRDefault="00B3746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56"/>
    <w:rsid w:val="000319B8"/>
    <w:rsid w:val="00036BC6"/>
    <w:rsid w:val="000E1561"/>
    <w:rsid w:val="0010090C"/>
    <w:rsid w:val="00156BE4"/>
    <w:rsid w:val="001E3AAD"/>
    <w:rsid w:val="001E755D"/>
    <w:rsid w:val="00283F5C"/>
    <w:rsid w:val="00286146"/>
    <w:rsid w:val="00320A2E"/>
    <w:rsid w:val="00364453"/>
    <w:rsid w:val="003C0805"/>
    <w:rsid w:val="003D0B8F"/>
    <w:rsid w:val="00404D14"/>
    <w:rsid w:val="00463592"/>
    <w:rsid w:val="004D47F4"/>
    <w:rsid w:val="0051462D"/>
    <w:rsid w:val="00557217"/>
    <w:rsid w:val="005616FB"/>
    <w:rsid w:val="00571585"/>
    <w:rsid w:val="005733A4"/>
    <w:rsid w:val="005B1C7C"/>
    <w:rsid w:val="005D4B21"/>
    <w:rsid w:val="00666156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A21AD3"/>
    <w:rsid w:val="00A22D03"/>
    <w:rsid w:val="00A4188E"/>
    <w:rsid w:val="00A71B25"/>
    <w:rsid w:val="00A72576"/>
    <w:rsid w:val="00A95464"/>
    <w:rsid w:val="00AF6532"/>
    <w:rsid w:val="00B13B86"/>
    <w:rsid w:val="00B30004"/>
    <w:rsid w:val="00B3746A"/>
    <w:rsid w:val="00B94BC9"/>
    <w:rsid w:val="00B955FD"/>
    <w:rsid w:val="00BF5FEF"/>
    <w:rsid w:val="00CA25FE"/>
    <w:rsid w:val="00CA4DEF"/>
    <w:rsid w:val="00CB6244"/>
    <w:rsid w:val="00CC41DB"/>
    <w:rsid w:val="00CE1C46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B25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it-I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Nomedelrelatore">
    <w:name w:val="Nome del relator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aasinistra">
    <w:name w:val="Data a sinistra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ror\AppData\Roaming\Microsoft\Templates\Certificato%20di%20dipendente%20del%20me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8E5F68B168415DB970339C8AFFE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24722-1808-4A94-8ED2-B497DE300286}"/>
      </w:docPartPr>
      <w:docPartBody>
        <w:p w:rsidR="00000000" w:rsidRDefault="00000000">
          <w:pPr>
            <w:pStyle w:val="E78E5F68B168415DB970339C8AFFE395"/>
          </w:pPr>
          <w:r w:rsidRPr="00895B2D">
            <w:rPr>
              <w:lang w:bidi="it-IT"/>
            </w:rPr>
            <w:t>Questo certificato viene rilasciato a</w:t>
          </w:r>
        </w:p>
      </w:docPartBody>
    </w:docPart>
    <w:docPart>
      <w:docPartPr>
        <w:name w:val="0C45BA2DABFE49A2900539893F311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9EBC1-7283-43B0-8D35-6B83F10C9A1B}"/>
      </w:docPartPr>
      <w:docPartBody>
        <w:p w:rsidR="00000000" w:rsidRDefault="00000000">
          <w:pPr>
            <w:pStyle w:val="0C45BA2DABFE49A2900539893F3116B5"/>
          </w:pPr>
          <w:r w:rsidRPr="00895B2D">
            <w:rPr>
              <w:lang w:bidi="it-IT"/>
            </w:rPr>
            <w:t>Lisandro Milanesi</w:t>
          </w:r>
        </w:p>
      </w:docPartBody>
    </w:docPart>
    <w:docPart>
      <w:docPartPr>
        <w:name w:val="D2FA087BF39C481CB62CC96955739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10B25-B771-4979-BF92-EC056039D43F}"/>
      </w:docPartPr>
      <w:docPartBody>
        <w:p w:rsidR="00000000" w:rsidRDefault="00000000">
          <w:pPr>
            <w:pStyle w:val="D2FA087BF39C481CB62CC96955739B98"/>
          </w:pPr>
          <w:r>
            <w:rPr>
              <w:lang w:bidi="it-IT"/>
            </w:rPr>
            <w:t>p</w:t>
          </w:r>
          <w:r w:rsidRPr="00895B2D">
            <w:rPr>
              <w:lang w:bidi="it-IT"/>
            </w:rPr>
            <w:t>er le sue prestazioni straordinarie del mese di dicembre</w:t>
          </w:r>
        </w:p>
      </w:docPartBody>
    </w:docPart>
    <w:docPart>
      <w:docPartPr>
        <w:name w:val="9C62BD7ADC69447681E7123EC3A46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FB507-5DF3-42A5-AF8D-9272FBEB3E3C}"/>
      </w:docPartPr>
      <w:docPartBody>
        <w:p w:rsidR="00000000" w:rsidRDefault="00000000">
          <w:pPr>
            <w:pStyle w:val="9C62BD7ADC69447681E7123EC3A4605A"/>
          </w:pPr>
          <w:r w:rsidRPr="00895B2D">
            <w:rPr>
              <w:lang w:bidi="it-IT"/>
            </w:rPr>
            <w:t>NOEMI LUCCHESI, RESPONSABILE DELLE OPERAZIONI</w:t>
          </w:r>
        </w:p>
      </w:docPartBody>
    </w:docPart>
    <w:docPart>
      <w:docPartPr>
        <w:name w:val="278D6A2545A24B05AFE6F1BA1DB4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E2296-82B0-4356-937C-377BA5DFC1D7}"/>
      </w:docPartPr>
      <w:docPartBody>
        <w:p w:rsidR="00000000" w:rsidRDefault="00000000">
          <w:pPr>
            <w:pStyle w:val="278D6A2545A24B05AFE6F1BA1DB4A934"/>
          </w:pPr>
          <w:r w:rsidRPr="00895B2D">
            <w:rPr>
              <w:lang w:bidi="it-IT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13"/>
    <w:rsid w:val="00EB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04DB68936249A9A66D26E733AF8533">
    <w:name w:val="3A04DB68936249A9A66D26E733AF8533"/>
  </w:style>
  <w:style w:type="paragraph" w:customStyle="1" w:styleId="E78E5F68B168415DB970339C8AFFE395">
    <w:name w:val="E78E5F68B168415DB970339C8AFFE395"/>
  </w:style>
  <w:style w:type="paragraph" w:customStyle="1" w:styleId="0C45BA2DABFE49A2900539893F3116B5">
    <w:name w:val="0C45BA2DABFE49A2900539893F3116B5"/>
  </w:style>
  <w:style w:type="paragraph" w:customStyle="1" w:styleId="D2FA087BF39C481CB62CC96955739B98">
    <w:name w:val="D2FA087BF39C481CB62CC96955739B98"/>
  </w:style>
  <w:style w:type="paragraph" w:customStyle="1" w:styleId="9C62BD7ADC69447681E7123EC3A4605A">
    <w:name w:val="9C62BD7ADC69447681E7123EC3A4605A"/>
  </w:style>
  <w:style w:type="paragraph" w:customStyle="1" w:styleId="278D6A2545A24B05AFE6F1BA1DB4A934">
    <w:name w:val="278D6A2545A24B05AFE6F1BA1DB4A9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Certificato di dipendente del mese.dotx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2023-11-15T18:28:00Z</dcterms:created>
  <dcterms:modified xsi:type="dcterms:W3CDTF">2023-11-15T18:28:00Z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